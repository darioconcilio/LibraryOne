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14:paraId="26F2FC6E" w14:textId="77777777" w:rsidTr="002F2688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650BF19D-5B80-4035-BB3D-FF2719E1B6E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14:paraId="53A5946E" w14:textId="77777777" w:rsidR="00676789" w:rsidRPr="00456AFC" w:rsidRDefault="00676789" w:rsidP="00676789">
                <w:pPr>
                  <w:pStyle w:val="Nessunaspaziatura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650BF19D-5B80-4035-BB3D-FF2719E1B6E7}"/>
            <w:text/>
          </w:sdtPr>
          <w:sdtContent>
            <w:tc>
              <w:tcPr>
                <w:tcW w:w="2111" w:type="pct"/>
              </w:tcPr>
              <w:p w14:paraId="123C1B60" w14:textId="77777777" w:rsidR="00676789" w:rsidRPr="00456AFC" w:rsidRDefault="00676789" w:rsidP="00676789">
                <w:pPr>
                  <w:pStyle w:val="Nessunaspaziatura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14:paraId="151884D0" w14:textId="77777777" w:rsidTr="002F2688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650BF19D-5B80-4035-BB3D-FF2719E1B6E7}"/>
            <w:text/>
          </w:sdtPr>
          <w:sdtContent>
            <w:tc>
              <w:tcPr>
                <w:tcW w:w="2889" w:type="pct"/>
              </w:tcPr>
              <w:p w14:paraId="52CAD789" w14:textId="77777777" w:rsidR="00676789" w:rsidRPr="00456AFC" w:rsidRDefault="00676789" w:rsidP="00676789">
                <w:pPr>
                  <w:pStyle w:val="Nessunaspaziatura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650BF19D-5B80-4035-BB3D-FF2719E1B6E7}"/>
            <w:text/>
          </w:sdtPr>
          <w:sdtContent>
            <w:tc>
              <w:tcPr>
                <w:tcW w:w="2111" w:type="pct"/>
              </w:tcPr>
              <w:p w14:paraId="4ABB78DD" w14:textId="77777777" w:rsidR="00676789" w:rsidRPr="00456AFC" w:rsidRDefault="00676789" w:rsidP="00676789">
                <w:pPr>
                  <w:pStyle w:val="Nessunaspaziatura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14:paraId="489DBD9B" w14:textId="77777777" w:rsidTr="002F2688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650BF19D-5B80-4035-BB3D-FF2719E1B6E7}"/>
            <w:text/>
          </w:sdtPr>
          <w:sdtContent>
            <w:tc>
              <w:tcPr>
                <w:tcW w:w="2889" w:type="pct"/>
              </w:tcPr>
              <w:p w14:paraId="68ABE0D3" w14:textId="77777777" w:rsidR="00676789" w:rsidRPr="00456AFC" w:rsidRDefault="00676789" w:rsidP="00676789">
                <w:pPr>
                  <w:pStyle w:val="Nessunaspaziatura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650BF19D-5B80-4035-BB3D-FF2719E1B6E7}"/>
            <w:text/>
          </w:sdtPr>
          <w:sdtContent>
            <w:tc>
              <w:tcPr>
                <w:tcW w:w="2111" w:type="pct"/>
              </w:tcPr>
              <w:p w14:paraId="24DCE083" w14:textId="77777777" w:rsidR="00676789" w:rsidRPr="00456AFC" w:rsidRDefault="00676789" w:rsidP="00676789">
                <w:pPr>
                  <w:pStyle w:val="Nessunaspaziatura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14:paraId="77B5C40B" w14:textId="77777777" w:rsidTr="002F2688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650BF19D-5B80-4035-BB3D-FF2719E1B6E7}"/>
            <w:text/>
          </w:sdtPr>
          <w:sdtContent>
            <w:tc>
              <w:tcPr>
                <w:tcW w:w="2889" w:type="pct"/>
              </w:tcPr>
              <w:p w14:paraId="667FD01A" w14:textId="77777777" w:rsidR="00676789" w:rsidRPr="00456AFC" w:rsidRDefault="00676789" w:rsidP="00676789">
                <w:pPr>
                  <w:pStyle w:val="Nessunaspaziatura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650BF19D-5B80-4035-BB3D-FF2719E1B6E7}"/>
            <w:text/>
          </w:sdtPr>
          <w:sdtContent>
            <w:tc>
              <w:tcPr>
                <w:tcW w:w="2111" w:type="pct"/>
              </w:tcPr>
              <w:p w14:paraId="505F6BC2" w14:textId="77777777" w:rsidR="00676789" w:rsidRPr="00456AFC" w:rsidRDefault="00676789" w:rsidP="00676789">
                <w:pPr>
                  <w:pStyle w:val="Nessunaspaziatura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14:paraId="536CF862" w14:textId="77777777" w:rsidTr="002F2688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650BF19D-5B80-4035-BB3D-FF2719E1B6E7}"/>
            <w:text/>
          </w:sdtPr>
          <w:sdtContent>
            <w:tc>
              <w:tcPr>
                <w:tcW w:w="2889" w:type="pct"/>
              </w:tcPr>
              <w:p w14:paraId="132EE0A5" w14:textId="77777777" w:rsidR="00676789" w:rsidRPr="00456AFC" w:rsidRDefault="00676789" w:rsidP="00676789">
                <w:pPr>
                  <w:pStyle w:val="Nessunaspaziatura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650BF19D-5B80-4035-BB3D-FF2719E1B6E7}"/>
            <w:text/>
          </w:sdtPr>
          <w:sdtContent>
            <w:tc>
              <w:tcPr>
                <w:tcW w:w="2111" w:type="pct"/>
              </w:tcPr>
              <w:p w14:paraId="086CDD28" w14:textId="77777777" w:rsidR="00676789" w:rsidRPr="00456AFC" w:rsidRDefault="00676789" w:rsidP="00676789">
                <w:pPr>
                  <w:pStyle w:val="Nessunaspaziatura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14:paraId="229EBB8B" w14:textId="77777777" w:rsidTr="002F2688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650BF19D-5B80-4035-BB3D-FF2719E1B6E7}"/>
            <w:text/>
          </w:sdtPr>
          <w:sdtContent>
            <w:tc>
              <w:tcPr>
                <w:tcW w:w="2889" w:type="pct"/>
              </w:tcPr>
              <w:p w14:paraId="1681B1ED" w14:textId="77777777" w:rsidR="00676789" w:rsidRPr="00456AFC" w:rsidRDefault="00676789" w:rsidP="00676789">
                <w:pPr>
                  <w:pStyle w:val="Nessunaspaziatura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650BF19D-5B80-4035-BB3D-FF2719E1B6E7}"/>
            <w:text/>
          </w:sdtPr>
          <w:sdtContent>
            <w:tc>
              <w:tcPr>
                <w:tcW w:w="2111" w:type="pct"/>
              </w:tcPr>
              <w:p w14:paraId="0893A146" w14:textId="77777777" w:rsidR="00676789" w:rsidRPr="00456AFC" w:rsidRDefault="00676789" w:rsidP="00676789">
                <w:pPr>
                  <w:pStyle w:val="Nessunaspaziatura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14:paraId="099CE60A" w14:textId="77777777" w:rsidTr="002F2688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650BF19D-5B80-4035-BB3D-FF2719E1B6E7}"/>
            <w:text/>
          </w:sdtPr>
          <w:sdtContent>
            <w:tc>
              <w:tcPr>
                <w:tcW w:w="2889" w:type="pct"/>
              </w:tcPr>
              <w:p w14:paraId="3E8D976B" w14:textId="77777777" w:rsidR="00676789" w:rsidRPr="00456AFC" w:rsidRDefault="00676789" w:rsidP="00676789">
                <w:pPr>
                  <w:pStyle w:val="Nessunaspaziatura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14:paraId="58F6A821" w14:textId="77777777" w:rsidR="00676789" w:rsidRPr="00456AFC" w:rsidRDefault="00000000" w:rsidP="00676789">
            <w:pPr>
              <w:pStyle w:val="Nessunaspaziatura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650BF19D-5B80-4035-BB3D-FF2719E1B6E7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650BF19D-5B80-4035-BB3D-FF2719E1B6E7}"/>
                <w:text/>
              </w:sdtPr>
              <w:sdtContent>
                <w:r w:rsidR="00676789" w:rsidRPr="00456AF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14:paraId="34E72004" w14:textId="77777777" w:rsidTr="002F2688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650BF19D-5B80-4035-BB3D-FF2719E1B6E7}"/>
            <w:text/>
          </w:sdtPr>
          <w:sdtContent>
            <w:tc>
              <w:tcPr>
                <w:tcW w:w="2889" w:type="pct"/>
              </w:tcPr>
              <w:p w14:paraId="6331BE42" w14:textId="77777777" w:rsidR="00676789" w:rsidRPr="00456AFC" w:rsidRDefault="00676789" w:rsidP="00676789">
                <w:pPr>
                  <w:pStyle w:val="Nessunaspaziatura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14:paraId="065CE5C3" w14:textId="77777777" w:rsidR="00676789" w:rsidRPr="00456AFC" w:rsidRDefault="00676789" w:rsidP="00676789">
            <w:pPr>
              <w:pStyle w:val="Nessunaspaziatura"/>
              <w:jc w:val="right"/>
            </w:pPr>
          </w:p>
        </w:tc>
      </w:tr>
    </w:tbl>
    <w:p w14:paraId="21C3F972" w14:textId="77777777" w:rsidR="00245B0E" w:rsidRPr="00675FB4" w:rsidRDefault="00245B0E" w:rsidP="00E33456">
      <w:pPr>
        <w:pStyle w:val="Nessunaspaziatura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14:paraId="3436BAB8" w14:textId="77777777" w:rsidTr="008350A8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650BF19D-5B80-4035-BB3D-FF2719E1B6E7}"/>
            <w:text/>
          </w:sdtPr>
          <w:sdtContent>
            <w:tc>
              <w:tcPr>
                <w:tcW w:w="2551" w:type="dxa"/>
              </w:tcPr>
              <w:p w14:paraId="76454288" w14:textId="7A3D7325" w:rsidR="00676789" w:rsidRDefault="002220D6" w:rsidP="008350A8">
                <w:pPr>
                  <w:pStyle w:val="Titolo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650BF19D-5B80-4035-BB3D-FF2719E1B6E7}"/>
            <w:text/>
          </w:sdtPr>
          <w:sdtContent>
            <w:tc>
              <w:tcPr>
                <w:tcW w:w="2552" w:type="dxa"/>
              </w:tcPr>
              <w:p w14:paraId="5A165D7B" w14:textId="77777777" w:rsidR="00676789" w:rsidRDefault="00CF4F6E" w:rsidP="008350A8">
                <w:pPr>
                  <w:pStyle w:val="Titolo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650BF19D-5B80-4035-BB3D-FF2719E1B6E7}"/>
            <w:text/>
          </w:sdtPr>
          <w:sdtContent>
            <w:tc>
              <w:tcPr>
                <w:tcW w:w="2551" w:type="dxa"/>
              </w:tcPr>
              <w:p w14:paraId="270D1E1D" w14:textId="77777777" w:rsidR="00676789" w:rsidRDefault="00CF4F6E" w:rsidP="008350A8">
                <w:pPr>
                  <w:pStyle w:val="Titolo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650BF19D-5B80-4035-BB3D-FF2719E1B6E7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3D48FDA0" w14:textId="77777777" w:rsidR="00676789" w:rsidRDefault="00CF4F6E" w:rsidP="008350A8">
                <w:pPr>
                  <w:pStyle w:val="Titolo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14:paraId="11B4727C" w14:textId="77777777" w:rsidTr="008350A8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650BF19D-5B80-4035-BB3D-FF2719E1B6E7}"/>
            <w:text/>
          </w:sdtPr>
          <w:sdtContent>
            <w:tc>
              <w:tcPr>
                <w:tcW w:w="2551" w:type="dxa"/>
              </w:tcPr>
              <w:p w14:paraId="32A5E549" w14:textId="54712F4B" w:rsidR="00676789" w:rsidRDefault="002220D6" w:rsidP="008350A8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650BF19D-5B80-4035-BB3D-FF2719E1B6E7}"/>
            <w:text/>
          </w:sdtPr>
          <w:sdtContent>
            <w:tc>
              <w:tcPr>
                <w:tcW w:w="2552" w:type="dxa"/>
              </w:tcPr>
              <w:p w14:paraId="2159DD17" w14:textId="77777777" w:rsidR="00676789" w:rsidRDefault="00CF4F6E" w:rsidP="008350A8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650BF19D-5B80-4035-BB3D-FF2719E1B6E7}"/>
            <w:text/>
          </w:sdtPr>
          <w:sdtContent>
            <w:tc>
              <w:tcPr>
                <w:tcW w:w="2551" w:type="dxa"/>
              </w:tcPr>
              <w:p w14:paraId="0F837E58" w14:textId="77777777" w:rsidR="00676789" w:rsidRDefault="00CF4F6E" w:rsidP="008350A8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650BF19D-5B80-4035-BB3D-FF2719E1B6E7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14:paraId="4292B848" w14:textId="77777777" w:rsidR="00676789" w:rsidRDefault="00CF4F6E" w:rsidP="008350A8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 " w:xpath="/ns0:NavWordReportXmlPart[1]/ns0:Header[1]/ns0:WorkDescriptionLines" w:storeItemID="{650BF19D-5B80-4035-BB3D-FF2719E1B6E7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650BF19D-5B80-4035-BB3D-FF2719E1B6E7}"/>
                <w:text/>
              </w:sdtPr>
              <w:sdtContent>
                <w:p w14:paraId="5298A7BB" w14:textId="77777777" w:rsidR="00654762" w:rsidRDefault="00654762" w:rsidP="00470E75">
                  <w:pPr>
                    <w:pStyle w:val="Nessunaspaziatura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4567A2F9" w14:textId="77777777" w:rsidR="009C75FB" w:rsidRPr="00E33456" w:rsidRDefault="009C75FB" w:rsidP="0067678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="008350A8" w:rsidRPr="008350A8" w14:paraId="6B67A4E9" w14:textId="77777777" w:rsidTr="002F0999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650BF19D-5B80-4035-BB3D-FF2719E1B6E7}"/>
            <w:text/>
          </w:sdtPr>
          <w:sdtContent>
            <w:tc>
              <w:tcPr>
                <w:tcW w:w="954" w:type="dxa"/>
                <w:tcBorders>
                  <w:bottom w:val="single" w:sz="4" w:space="0" w:color="auto"/>
                </w:tcBorders>
                <w:vAlign w:val="bottom"/>
              </w:tcPr>
              <w:p w14:paraId="33E415D5" w14:textId="77777777" w:rsidR="008350A8" w:rsidRPr="008350A8" w:rsidRDefault="008350A8" w:rsidP="008350A8">
                <w:pPr>
                  <w:pStyle w:val="Titolo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650BF19D-5B80-4035-BB3D-FF2719E1B6E7}"/>
            <w:text/>
          </w:sdtPr>
          <w:sdtContent>
            <w:tc>
              <w:tcPr>
                <w:tcW w:w="2732" w:type="dxa"/>
                <w:tcBorders>
                  <w:bottom w:val="single" w:sz="4" w:space="0" w:color="auto"/>
                </w:tcBorders>
                <w:vAlign w:val="bottom"/>
              </w:tcPr>
              <w:p w14:paraId="50264B05" w14:textId="77777777" w:rsidR="008350A8" w:rsidRPr="008350A8" w:rsidRDefault="008350A8" w:rsidP="008350A8">
                <w:pPr>
                  <w:pStyle w:val="Titolo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650BF19D-5B80-4035-BB3D-FF2719E1B6E7}"/>
            <w:text/>
          </w:sdtPr>
          <w:sdtContent>
            <w:tc>
              <w:tcPr>
                <w:tcW w:w="850" w:type="dxa"/>
                <w:tcBorders>
                  <w:bottom w:val="single" w:sz="4" w:space="0" w:color="auto"/>
                </w:tcBorders>
                <w:vAlign w:val="bottom"/>
              </w:tcPr>
              <w:p w14:paraId="6818D2F5" w14:textId="77777777" w:rsidR="008350A8" w:rsidRPr="008350A8" w:rsidRDefault="008350A8" w:rsidP="008350A8">
                <w:pPr>
                  <w:pStyle w:val="Titolo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1B620089" w14:textId="77777777" w:rsidR="008350A8" w:rsidRPr="008350A8" w:rsidRDefault="008350A8" w:rsidP="008350A8">
            <w:pPr>
              <w:pStyle w:val="Titolo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650BF19D-5B80-4035-BB3D-FF2719E1B6E7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vAlign w:val="bottom"/>
              </w:tcPr>
              <w:p w14:paraId="19BB4118" w14:textId="77777777" w:rsidR="008350A8" w:rsidRPr="008350A8" w:rsidRDefault="008350A8" w:rsidP="008350A8">
                <w:pPr>
                  <w:pStyle w:val="Titolo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3FBCE779" w14:textId="77777777" w:rsidR="008350A8" w:rsidRPr="008350A8" w:rsidRDefault="008350A8" w:rsidP="008350A8">
            <w:pPr>
              <w:pStyle w:val="Titolo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650BF19D-5B80-4035-BB3D-FF2719E1B6E7}"/>
            <w:text/>
          </w:sdtPr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bottom"/>
              </w:tcPr>
              <w:p w14:paraId="4D08D7CF" w14:textId="77777777" w:rsidR="008350A8" w:rsidRPr="008350A8" w:rsidRDefault="008350A8" w:rsidP="008350A8">
                <w:pPr>
                  <w:pStyle w:val="Titolo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650BF19D-5B80-4035-BB3D-FF2719E1B6E7}"/>
            <w:text/>
          </w:sdtPr>
          <w:sdtContent>
            <w:tc>
              <w:tcPr>
                <w:tcW w:w="1842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674C0BA5" w14:textId="77777777" w:rsidR="008350A8" w:rsidRPr="008350A8" w:rsidRDefault="008350A8" w:rsidP="008350A8">
                <w:pPr>
                  <w:pStyle w:val="Titolo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="008350A8" w:rsidRPr="008350A8" w14:paraId="43D947A9" w14:textId="77777777" w:rsidTr="002F0999">
        <w:trPr>
          <w:trHeight w:val="182"/>
        </w:trPr>
        <w:tc>
          <w:tcPr>
            <w:tcW w:w="954" w:type="dxa"/>
            <w:tcBorders>
              <w:top w:val="single" w:sz="4" w:space="0" w:color="auto"/>
            </w:tcBorders>
          </w:tcPr>
          <w:p w14:paraId="022E7509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2732" w:type="dxa"/>
            <w:tcBorders>
              <w:top w:val="single" w:sz="4" w:space="0" w:color="auto"/>
            </w:tcBorders>
          </w:tcPr>
          <w:p w14:paraId="4B4C8D72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2DB2A94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CFD4A48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C176FD1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A297F98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5109573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1842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18425591" w14:textId="77777777" w:rsidR="008350A8" w:rsidRPr="008350A8" w:rsidRDefault="008350A8" w:rsidP="008350A8">
            <w:pPr>
              <w:pStyle w:val="Nessunaspaziatura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650BF19D-5B80-4035-BB3D-FF2719E1B6E7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="008350A8" w:rsidRPr="008350A8" w14:paraId="0FB49025" w14:textId="77777777" w:rsidTr="00E33456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650BF19D-5B80-4035-BB3D-FF2719E1B6E7}"/>
                    <w:text/>
                  </w:sdtPr>
                  <w:sdtContent>
                    <w:tc>
                      <w:tcPr>
                        <w:tcW w:w="954" w:type="dxa"/>
                      </w:tcPr>
                      <w:p w14:paraId="019EE9C7" w14:textId="77777777" w:rsidR="008350A8" w:rsidRPr="008350A8" w:rsidRDefault="008350A8" w:rsidP="00470E75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50BF19D-5B80-4035-BB3D-FF2719E1B6E7}"/>
                    <w:text/>
                  </w:sdtPr>
                  <w:sdtContent>
                    <w:tc>
                      <w:tcPr>
                        <w:tcW w:w="2732" w:type="dxa"/>
                      </w:tcPr>
                      <w:p w14:paraId="487B206E" w14:textId="77777777" w:rsidR="008350A8" w:rsidRPr="008350A8" w:rsidRDefault="008350A8" w:rsidP="00470E75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650BF19D-5B80-4035-BB3D-FF2719E1B6E7}"/>
                    <w:text/>
                  </w:sdtPr>
                  <w:sdtContent>
                    <w:tc>
                      <w:tcPr>
                        <w:tcW w:w="850" w:type="dxa"/>
                      </w:tcPr>
                      <w:p w14:paraId="3697EB16" w14:textId="77777777" w:rsidR="008350A8" w:rsidRPr="008350A8" w:rsidRDefault="008350A8" w:rsidP="00470E75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650BF19D-5B80-4035-BB3D-FF2719E1B6E7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7D228919" w14:textId="77777777" w:rsidR="008350A8" w:rsidRPr="008350A8" w:rsidRDefault="008350A8" w:rsidP="00470E75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650BF19D-5B80-4035-BB3D-FF2719E1B6E7}"/>
                    <w:text/>
                  </w:sdtPr>
                  <w:sdtContent>
                    <w:tc>
                      <w:tcPr>
                        <w:tcW w:w="1701" w:type="dxa"/>
                      </w:tcPr>
                      <w:p w14:paraId="30F289AE" w14:textId="77777777" w:rsidR="008350A8" w:rsidRPr="008350A8" w:rsidRDefault="008350A8" w:rsidP="00470E75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650BF19D-5B80-4035-BB3D-FF2719E1B6E7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6398ACF4" w14:textId="77777777" w:rsidR="008350A8" w:rsidRPr="008350A8" w:rsidRDefault="008350A8" w:rsidP="00470E75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650BF19D-5B80-4035-BB3D-FF2719E1B6E7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732FF730" w14:textId="77777777" w:rsidR="008350A8" w:rsidRPr="008350A8" w:rsidRDefault="008350A8" w:rsidP="00470E75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650BF19D-5B80-4035-BB3D-FF2719E1B6E7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14:paraId="122AD185" w14:textId="77777777" w:rsidR="008350A8" w:rsidRPr="008350A8" w:rsidRDefault="008350A8" w:rsidP="00470E75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017DF65C" w14:textId="77777777" w:rsidTr="002F0999">
        <w:trPr>
          <w:trHeight w:val="227"/>
        </w:trPr>
        <w:tc>
          <w:tcPr>
            <w:tcW w:w="954" w:type="dxa"/>
          </w:tcPr>
          <w:p w14:paraId="1D0A9118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2732" w:type="dxa"/>
          </w:tcPr>
          <w:p w14:paraId="396CFB4B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850" w:type="dxa"/>
          </w:tcPr>
          <w:p w14:paraId="24F14137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709" w:type="dxa"/>
          </w:tcPr>
          <w:p w14:paraId="565FB412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1701" w:type="dxa"/>
          </w:tcPr>
          <w:p w14:paraId="308BEF41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709" w:type="dxa"/>
          </w:tcPr>
          <w:p w14:paraId="03666CDB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709" w:type="dxa"/>
          </w:tcPr>
          <w:p w14:paraId="0B6AB1AD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1842" w:type="dxa"/>
            <w:tcMar>
              <w:right w:w="0" w:type="dxa"/>
            </w:tcMar>
          </w:tcPr>
          <w:p w14:paraId="172F0275" w14:textId="77777777" w:rsidR="008350A8" w:rsidRPr="008350A8" w:rsidRDefault="008350A8" w:rsidP="008350A8">
            <w:pPr>
              <w:pStyle w:val="Nessunaspaziatura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 " w:xpath="/ns0:NavWordReportXmlPart[1]/ns0:Header[1]/ns0:ReportTotalsLine" w:storeItemID="{650BF19D-5B80-4035-BB3D-FF2719E1B6E7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="008350A8" w:rsidRPr="008350A8" w14:paraId="761CE824" w14:textId="77777777" w:rsidTr="00E33456">
                <w:trPr>
                  <w:trHeight w:val="227"/>
                </w:trPr>
                <w:tc>
                  <w:tcPr>
                    <w:tcW w:w="954" w:type="dxa"/>
                  </w:tcPr>
                  <w:p w14:paraId="5860CF35" w14:textId="77777777" w:rsidR="008350A8" w:rsidRPr="008350A8" w:rsidRDefault="008350A8" w:rsidP="008350A8">
                    <w:pPr>
                      <w:pStyle w:val="Nessunaspaziatura"/>
                    </w:pPr>
                  </w:p>
                </w:tc>
                <w:tc>
                  <w:tcPr>
                    <w:tcW w:w="2732" w:type="dxa"/>
                  </w:tcPr>
                  <w:p w14:paraId="14FA0F68" w14:textId="77777777" w:rsidR="008350A8" w:rsidRPr="008350A8" w:rsidRDefault="008350A8" w:rsidP="008350A8">
                    <w:pPr>
                      <w:pStyle w:val="Nessunaspaziatura"/>
                    </w:pPr>
                  </w:p>
                </w:tc>
                <w:tc>
                  <w:tcPr>
                    <w:tcW w:w="850" w:type="dxa"/>
                  </w:tcPr>
                  <w:p w14:paraId="582DBDFB" w14:textId="77777777" w:rsidR="008350A8" w:rsidRPr="008350A8" w:rsidRDefault="008350A8" w:rsidP="008350A8">
                    <w:pPr>
                      <w:pStyle w:val="Nessunaspaziatura"/>
                    </w:pPr>
                  </w:p>
                </w:tc>
                <w:tc>
                  <w:tcPr>
                    <w:tcW w:w="709" w:type="dxa"/>
                  </w:tcPr>
                  <w:p w14:paraId="6DDE1EAC" w14:textId="77777777" w:rsidR="008350A8" w:rsidRPr="008350A8" w:rsidRDefault="008350A8" w:rsidP="008350A8">
                    <w:pPr>
                      <w:pStyle w:val="Nessunaspaziatura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50BF19D-5B80-4035-BB3D-FF2719E1B6E7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14:paraId="7D4B9A2D" w14:textId="77777777" w:rsidR="008350A8" w:rsidRPr="008350A8" w:rsidRDefault="008350A8" w:rsidP="00470E75">
                        <w:pPr>
                          <w:pStyle w:val="Nessunaspaziatura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50BF19D-5B80-4035-BB3D-FF2719E1B6E7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14:paraId="5866AD8D" w14:textId="77777777" w:rsidR="008350A8" w:rsidRPr="008350A8" w:rsidRDefault="008350A8" w:rsidP="00470E75">
                        <w:pPr>
                          <w:pStyle w:val="Nessunaspaziatura"/>
                        </w:pPr>
                        <w:r w:rsidRPr="008350A8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2CF40FED" w14:textId="77777777" w:rsidTr="008350A8">
        <w:trPr>
          <w:trHeight w:val="113"/>
        </w:trPr>
        <w:tc>
          <w:tcPr>
            <w:tcW w:w="954" w:type="dxa"/>
          </w:tcPr>
          <w:p w14:paraId="4E0298D3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2732" w:type="dxa"/>
          </w:tcPr>
          <w:p w14:paraId="54ADB848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850" w:type="dxa"/>
          </w:tcPr>
          <w:p w14:paraId="278395FF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709" w:type="dxa"/>
          </w:tcPr>
          <w:p w14:paraId="7E1E2A6E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3119" w:type="dxa"/>
            <w:gridSpan w:val="3"/>
          </w:tcPr>
          <w:p w14:paraId="664EB326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1842" w:type="dxa"/>
            <w:tcMar>
              <w:right w:w="0" w:type="dxa"/>
            </w:tcMar>
          </w:tcPr>
          <w:p w14:paraId="743B95F0" w14:textId="77777777" w:rsidR="008350A8" w:rsidRPr="008350A8" w:rsidRDefault="008350A8" w:rsidP="008350A8">
            <w:pPr>
              <w:pStyle w:val="Nessunaspaziatura"/>
            </w:pPr>
          </w:p>
        </w:tc>
      </w:tr>
      <w:tr w:rsidR="008350A8" w:rsidRPr="008350A8" w14:paraId="67BB359B" w14:textId="77777777" w:rsidTr="00826088">
        <w:trPr>
          <w:trHeight w:val="227"/>
        </w:trPr>
        <w:tc>
          <w:tcPr>
            <w:tcW w:w="954" w:type="dxa"/>
          </w:tcPr>
          <w:p w14:paraId="2A13B4C4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2732" w:type="dxa"/>
          </w:tcPr>
          <w:p w14:paraId="510A897C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850" w:type="dxa"/>
          </w:tcPr>
          <w:p w14:paraId="1C49426D" w14:textId="77777777" w:rsidR="008350A8" w:rsidRPr="008350A8" w:rsidRDefault="008350A8" w:rsidP="008350A8">
            <w:pPr>
              <w:pStyle w:val="Nessunaspaziatura"/>
            </w:pPr>
          </w:p>
        </w:tc>
        <w:tc>
          <w:tcPr>
            <w:tcW w:w="709" w:type="dxa"/>
          </w:tcPr>
          <w:p w14:paraId="4186040C" w14:textId="77777777" w:rsidR="008350A8" w:rsidRPr="008350A8" w:rsidRDefault="008350A8" w:rsidP="008350A8">
            <w:pPr>
              <w:pStyle w:val="Nessunaspaziatura"/>
            </w:pPr>
          </w:p>
        </w:tc>
        <w:sdt>
          <w:sdtPr>
            <w:rPr>
              <w:rStyle w:val="Enfasigrassetto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650BF19D-5B80-4035-BB3D-FF2719E1B6E7}"/>
            <w:text/>
          </w:sdtPr>
          <w:sdtContent>
            <w:tc>
              <w:tcPr>
                <w:tcW w:w="3119" w:type="dxa"/>
                <w:gridSpan w:val="3"/>
                <w:tcBorders>
                  <w:bottom w:val="single" w:sz="4" w:space="0" w:color="auto"/>
                </w:tcBorders>
              </w:tcPr>
              <w:p w14:paraId="4D561FE4" w14:textId="77777777" w:rsidR="008350A8" w:rsidRPr="008350A8" w:rsidRDefault="008350A8" w:rsidP="008350A8">
                <w:pPr>
                  <w:pStyle w:val="Nessunaspaziatura"/>
                  <w:rPr>
                    <w:rStyle w:val="Enfasigrassetto"/>
                  </w:rPr>
                </w:pPr>
                <w:proofErr w:type="spellStart"/>
                <w:r w:rsidRPr="008350A8">
                  <w:rPr>
                    <w:rStyle w:val="Enfasigrassetto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Enfasigrassetto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650BF19D-5B80-4035-BB3D-FF2719E1B6E7}"/>
            <w:text/>
          </w:sdtPr>
          <w:sdtContent>
            <w:tc>
              <w:tcPr>
                <w:tcW w:w="1842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7C125E5E" w14:textId="77777777" w:rsidR="008350A8" w:rsidRPr="008350A8" w:rsidRDefault="008350A8" w:rsidP="00826088">
                <w:pPr>
                  <w:pStyle w:val="Nessunaspaziatura"/>
                  <w:jc w:val="right"/>
                  <w:rPr>
                    <w:rStyle w:val="Enfasigrassetto"/>
                  </w:rPr>
                </w:pPr>
                <w:proofErr w:type="spellStart"/>
                <w:r w:rsidRPr="008350A8">
                  <w:rPr>
                    <w:rStyle w:val="Enfasigrassetto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41BBF84" w14:textId="2A83B77B" w:rsidR="00177EF3" w:rsidRDefault="00177EF3" w:rsidP="00177EF3">
      <w:pPr>
        <w:rPr>
          <w:sz w:val="12"/>
          <w:szCs w:val="12"/>
        </w:rPr>
      </w:pPr>
    </w:p>
    <w:tbl>
      <w:tblPr>
        <w:tblStyle w:val="Grigliatabel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177EF3" w14:paraId="2E8B0522" w14:textId="77777777" w:rsidTr="00177EF3">
        <w:trPr>
          <w:trHeight w:val="324"/>
        </w:trPr>
        <w:sdt>
          <w:sdtPr>
            <w:rPr>
              <w:sz w:val="28"/>
              <w:szCs w:val="28"/>
            </w:rPr>
            <w:alias w:val="#Nav: /Header/OperationalInfo"/>
            <w:tag w:val="#Nav: Standard_Sales_Order_Conf/1305"/>
            <w:id w:val="1487973012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perationalInfo[1]" w:storeItemID="{650BF19D-5B80-4035-BB3D-FF2719E1B6E7}"/>
            <w:text/>
          </w:sdtPr>
          <w:sdtContent>
            <w:tc>
              <w:tcPr>
                <w:tcW w:w="4253" w:type="dxa"/>
              </w:tcPr>
              <w:p w14:paraId="7F244C2B" w14:textId="3271B7EC" w:rsidR="00177EF3" w:rsidRPr="00177EF3" w:rsidRDefault="00177EF3" w:rsidP="00177EF3">
                <w:pPr>
                  <w:spacing w:after="0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177EF3">
                  <w:rPr>
                    <w:sz w:val="28"/>
                    <w:szCs w:val="28"/>
                  </w:rPr>
                  <w:t>OperationalInfo</w:t>
                </w:r>
                <w:proofErr w:type="spellEnd"/>
              </w:p>
            </w:tc>
          </w:sdtContent>
        </w:sdt>
      </w:tr>
      <w:tr w:rsidR="00177EF3" w14:paraId="01BF131A" w14:textId="77777777" w:rsidTr="00177EF3">
        <w:trPr>
          <w:trHeight w:val="321"/>
        </w:trPr>
        <w:sdt>
          <w:sdtPr>
            <w:rPr>
              <w:sz w:val="28"/>
              <w:szCs w:val="28"/>
            </w:rPr>
            <w:alias w:val="#Nav: /Header/OperationalDueDate"/>
            <w:tag w:val="#Nav: Standard_Sales_Order_Conf/1305"/>
            <w:id w:val="-1238783754"/>
            <w:placeholder>
              <w:docPart w:val="DefaultPlaceholder_-1854013437"/>
            </w:placeholder>
            <w:dataBinding w:prefixMappings="xmlns:ns0='urn:microsoft-dynamics-nav/reports/Standard_Sales_Order_Conf/1305/'" w:xpath="/ns0:NavWordReportXmlPart[1]/ns0:Header[1]/ns0:OperationalDueDate[1]" w:storeItemID="{650BF19D-5B80-4035-BB3D-FF2719E1B6E7}"/>
            <w:date>
              <w:dateFormat w:val="dddd d MMMM yyyy"/>
              <w:lid w:val="it-IT"/>
              <w:storeMappedDataAs w:val="date"/>
              <w:calendar w:val="gregorian"/>
            </w:date>
          </w:sdtPr>
          <w:sdtContent>
            <w:tc>
              <w:tcPr>
                <w:tcW w:w="4253" w:type="dxa"/>
              </w:tcPr>
              <w:p w14:paraId="2650B867" w14:textId="48C6A124" w:rsidR="00177EF3" w:rsidRPr="00177EF3" w:rsidRDefault="00177EF3" w:rsidP="00177EF3">
                <w:pPr>
                  <w:spacing w:after="0"/>
                  <w:jc w:val="center"/>
                  <w:rPr>
                    <w:sz w:val="28"/>
                    <w:szCs w:val="28"/>
                  </w:rPr>
                </w:pPr>
                <w:proofErr w:type="spellStart"/>
                <w:r w:rsidRPr="00177EF3">
                  <w:rPr>
                    <w:sz w:val="28"/>
                    <w:szCs w:val="28"/>
                    <w:lang w:val="it-IT"/>
                  </w:rPr>
                  <w:t>OperationalDueDate</w:t>
                </w:r>
                <w:proofErr w:type="spellEnd"/>
              </w:p>
            </w:tc>
          </w:sdtContent>
        </w:sdt>
      </w:tr>
    </w:tbl>
    <w:p w14:paraId="3E0AD306" w14:textId="77777777" w:rsidR="00177EF3" w:rsidRPr="00177EF3" w:rsidRDefault="00177EF3" w:rsidP="00177EF3">
      <w:pPr>
        <w:rPr>
          <w:sz w:val="12"/>
          <w:szCs w:val="12"/>
        </w:rPr>
      </w:pPr>
    </w:p>
    <w:sectPr w:rsidR="00177EF3" w:rsidRPr="00177EF3" w:rsidSect="00BC11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1362F" w14:textId="77777777" w:rsidR="00BC11CE" w:rsidRDefault="00BC11CE" w:rsidP="00E40C63">
      <w:pPr>
        <w:spacing w:after="0"/>
      </w:pPr>
      <w:r>
        <w:separator/>
      </w:r>
    </w:p>
  </w:endnote>
  <w:endnote w:type="continuationSeparator" w:id="0">
    <w:p w14:paraId="2DCEA251" w14:textId="77777777" w:rsidR="00BC11CE" w:rsidRDefault="00BC11CE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B2A66" w14:textId="77777777" w:rsidR="002411A3" w:rsidRDefault="002411A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5D5C95C5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650BF19D-5B80-4035-BB3D-FF2719E1B6E7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14:paraId="3556C8A8" w14:textId="77777777" w:rsidR="002F0999" w:rsidRDefault="002F0999" w:rsidP="002F0999">
              <w:pPr>
                <w:pStyle w:val="Nessunaspaziatura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3EA7E02" w14:textId="77777777" w:rsidR="000E071F" w:rsidRPr="001D1CE2" w:rsidRDefault="000E071F" w:rsidP="001D1CE2">
    <w:pPr>
      <w:pStyle w:val="Pidipagina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14:paraId="2C7E703B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650BF19D-5B80-4035-BB3D-FF2719E1B6E7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14:paraId="7F098D4B" w14:textId="77777777" w:rsidR="001D5AC3" w:rsidRDefault="001D5AC3" w:rsidP="001D5AC3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="001D5AC3" w:rsidRPr="002411A3" w14:paraId="296E6BC7" w14:textId="77777777" w:rsidTr="002F0999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650BF19D-5B80-4035-BB3D-FF2719E1B6E7}"/>
          <w:text/>
        </w:sdtPr>
        <w:sdtContent>
          <w:tc>
            <w:tcPr>
              <w:tcW w:w="2551" w:type="dxa"/>
            </w:tcPr>
            <w:p w14:paraId="09A45630" w14:textId="77777777" w:rsidR="001D5AC3" w:rsidRPr="002411A3" w:rsidRDefault="002411A3" w:rsidP="002411A3">
              <w:pPr>
                <w:pStyle w:val="Titolo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650BF19D-5B80-4035-BB3D-FF2719E1B6E7}"/>
          <w:text/>
        </w:sdtPr>
        <w:sdtContent>
          <w:tc>
            <w:tcPr>
              <w:tcW w:w="2552" w:type="dxa"/>
            </w:tcPr>
            <w:p w14:paraId="008B1F3F" w14:textId="77777777" w:rsidR="001D5AC3" w:rsidRPr="002411A3" w:rsidRDefault="001D5AC3" w:rsidP="002411A3">
              <w:pPr>
                <w:pStyle w:val="Titolo2"/>
              </w:pPr>
              <w:r w:rsidRPr="002411A3">
                <w:t>HomePage_Lbl</w:t>
              </w:r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650BF19D-5B80-4035-BB3D-FF2719E1B6E7}"/>
          <w:text/>
        </w:sdtPr>
        <w:sdtContent>
          <w:tc>
            <w:tcPr>
              <w:tcW w:w="2551" w:type="dxa"/>
            </w:tcPr>
            <w:p w14:paraId="743A6304" w14:textId="77777777" w:rsidR="001D5AC3" w:rsidRPr="002411A3" w:rsidRDefault="001D5AC3" w:rsidP="002411A3">
              <w:pPr>
                <w:pStyle w:val="Titolo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650BF19D-5B80-4035-BB3D-FF2719E1B6E7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7EF573F5" w14:textId="77777777" w:rsidR="001D5AC3" w:rsidRPr="002411A3" w:rsidRDefault="001D5AC3" w:rsidP="002411A3">
              <w:pPr>
                <w:pStyle w:val="Titolo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14:paraId="0EB84475" w14:textId="77777777" w:rsidTr="002F0999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650BF19D-5B80-4035-BB3D-FF2719E1B6E7}"/>
          <w:text/>
        </w:sdtPr>
        <w:sdtContent>
          <w:tc>
            <w:tcPr>
              <w:tcW w:w="2551" w:type="dxa"/>
            </w:tcPr>
            <w:p w14:paraId="0C2968D1" w14:textId="77777777" w:rsidR="001D5AC3" w:rsidRDefault="002411A3" w:rsidP="002411A3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650BF19D-5B80-4035-BB3D-FF2719E1B6E7}"/>
          <w:text/>
        </w:sdtPr>
        <w:sdtContent>
          <w:tc>
            <w:tcPr>
              <w:tcW w:w="2552" w:type="dxa"/>
            </w:tcPr>
            <w:p w14:paraId="2BA6E442" w14:textId="77777777" w:rsidR="001D5AC3" w:rsidRDefault="001D5AC3" w:rsidP="002411A3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650BF19D-5B80-4035-BB3D-FF2719E1B6E7}"/>
          <w:text/>
        </w:sdtPr>
        <w:sdtContent>
          <w:tc>
            <w:tcPr>
              <w:tcW w:w="2551" w:type="dxa"/>
            </w:tcPr>
            <w:p w14:paraId="3C8F72A5" w14:textId="77777777" w:rsidR="001D5AC3" w:rsidRDefault="001D5AC3" w:rsidP="002411A3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650BF19D-5B80-4035-BB3D-FF2719E1B6E7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662E0665" w14:textId="77777777" w:rsidR="001D5AC3" w:rsidRDefault="001D5AC3" w:rsidP="002411A3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14:paraId="07BDA28B" w14:textId="77777777" w:rsidTr="002F0999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650BF19D-5B80-4035-BB3D-FF2719E1B6E7}"/>
          <w:text/>
        </w:sdtPr>
        <w:sdtContent>
          <w:tc>
            <w:tcPr>
              <w:tcW w:w="2551" w:type="dxa"/>
            </w:tcPr>
            <w:p w14:paraId="4E270855" w14:textId="77777777" w:rsidR="001D5AC3" w:rsidRDefault="001D5AC3" w:rsidP="001D5AC3">
              <w:pPr>
                <w:pStyle w:val="Titolo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650BF19D-5B80-4035-BB3D-FF2719E1B6E7}"/>
          <w:text/>
        </w:sdtPr>
        <w:sdtContent>
          <w:tc>
            <w:tcPr>
              <w:tcW w:w="2552" w:type="dxa"/>
            </w:tcPr>
            <w:p w14:paraId="4A7777D3" w14:textId="77777777" w:rsidR="001D5AC3" w:rsidRDefault="001D5AC3" w:rsidP="001D5AC3">
              <w:pPr>
                <w:pStyle w:val="Titolo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650BF19D-5B80-4035-BB3D-FF2719E1B6E7}"/>
          <w:text/>
        </w:sdtPr>
        <w:sdtContent>
          <w:tc>
            <w:tcPr>
              <w:tcW w:w="2551" w:type="dxa"/>
            </w:tcPr>
            <w:p w14:paraId="643CB669" w14:textId="77777777" w:rsidR="001D5AC3" w:rsidRDefault="001D5AC3" w:rsidP="001D5AC3">
              <w:pPr>
                <w:pStyle w:val="Titolo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650BF19D-5B80-4035-BB3D-FF2719E1B6E7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082ED568" w14:textId="77777777" w:rsidR="001D5AC3" w:rsidRDefault="001D5AC3" w:rsidP="001D5AC3">
              <w:pPr>
                <w:pStyle w:val="Titolo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14:paraId="2AB220BF" w14:textId="77777777" w:rsidTr="002F0999">
      <w:tc>
        <w:tcPr>
          <w:tcW w:w="2551" w:type="dxa"/>
        </w:tcPr>
        <w:p w14:paraId="111164F9" w14:textId="77777777" w:rsidR="001D5AC3" w:rsidRDefault="00000000" w:rsidP="002F0999">
          <w:pPr>
            <w:pStyle w:val="Nessunaspaziatura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650BF19D-5B80-4035-BB3D-FF2719E1B6E7}"/>
              <w:text/>
            </w:sdtPr>
            <w:sdtContent>
              <w:r w:rsidR="001D5AC3" w:rsidRPr="00456AFC">
                <w:rPr>
                  <w:lang w:val="da-DK"/>
                </w:rPr>
                <w:t>CompanyBankBranchNo</w:t>
              </w:r>
            </w:sdtContent>
          </w:sdt>
          <w:r w:rsidR="001D5AC3" w:rsidRPr="00456AFC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650BF19D-5B80-4035-BB3D-FF2719E1B6E7}"/>
              <w:text/>
            </w:sdtPr>
            <w:sdtContent>
              <w:r w:rsidR="001D5AC3" w:rsidRPr="00456AFC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650BF19D-5B80-4035-BB3D-FF2719E1B6E7}"/>
          <w:text/>
        </w:sdtPr>
        <w:sdtContent>
          <w:tc>
            <w:tcPr>
              <w:tcW w:w="2552" w:type="dxa"/>
            </w:tcPr>
            <w:p w14:paraId="635B59F4" w14:textId="77777777" w:rsidR="001D5AC3" w:rsidRDefault="001D5AC3" w:rsidP="002F0999">
              <w:pPr>
                <w:pStyle w:val="Nessunaspaziatura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650BF19D-5B80-4035-BB3D-FF2719E1B6E7}"/>
          <w:text/>
        </w:sdtPr>
        <w:sdtContent>
          <w:tc>
            <w:tcPr>
              <w:tcW w:w="2551" w:type="dxa"/>
            </w:tcPr>
            <w:p w14:paraId="4296DA01" w14:textId="77777777" w:rsidR="001D5AC3" w:rsidRDefault="001D5AC3" w:rsidP="002F0999">
              <w:pPr>
                <w:pStyle w:val="Nessunaspaziatura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650BF19D-5B80-4035-BB3D-FF2719E1B6E7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14:paraId="30363593" w14:textId="77777777" w:rsidR="001D5AC3" w:rsidRDefault="001D5AC3" w:rsidP="002F0999">
              <w:pPr>
                <w:pStyle w:val="Nessunaspaziatura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14:paraId="0E9EF8C9" w14:textId="77777777" w:rsidR="001D5AC3" w:rsidRPr="001D5AC3" w:rsidRDefault="001D5AC3">
    <w:pPr>
      <w:pStyle w:val="Pidipa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6BA0A" w14:textId="77777777" w:rsidR="00BC11CE" w:rsidRDefault="00BC11CE" w:rsidP="00E40C63">
      <w:pPr>
        <w:spacing w:after="0"/>
      </w:pPr>
      <w:r>
        <w:separator/>
      </w:r>
    </w:p>
  </w:footnote>
  <w:footnote w:type="continuationSeparator" w:id="0">
    <w:p w14:paraId="7A29C297" w14:textId="77777777" w:rsidR="00BC11CE" w:rsidRDefault="00BC11CE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81FB7" w14:textId="77777777" w:rsidR="002411A3" w:rsidRDefault="002411A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RPr="00177EF3" w14:paraId="66491B22" w14:textId="77777777" w:rsidTr="008E766D">
      <w:tc>
        <w:tcPr>
          <w:tcW w:w="5098" w:type="dxa"/>
        </w:tcPr>
        <w:p w14:paraId="63EFBD48" w14:textId="77777777" w:rsidR="002F0999" w:rsidRPr="00177EF3" w:rsidRDefault="00000000" w:rsidP="002F0999">
          <w:pPr>
            <w:rPr>
              <w:rStyle w:val="Enfasigrassetto"/>
              <w:lang w:val="it-IT"/>
            </w:rPr>
          </w:pPr>
          <w:sdt>
            <w:sdtPr>
              <w:rPr>
                <w:rStyle w:val="Enfasigrassetto"/>
                <w:lang w:val="it-IT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650BF19D-5B80-4035-BB3D-FF2719E1B6E7}"/>
              <w:text/>
            </w:sdtPr>
            <w:sdtContent>
              <w:r w:rsidR="002F0999" w:rsidRPr="00177EF3">
                <w:rPr>
                  <w:rStyle w:val="Enfasigrassetto"/>
                  <w:lang w:val="it-IT"/>
                </w:rPr>
                <w:t>Invoice_Lbl</w:t>
              </w:r>
            </w:sdtContent>
          </w:sdt>
          <w:r w:rsidR="002F0999" w:rsidRPr="00177EF3">
            <w:rPr>
              <w:rStyle w:val="Enfasigrassetto"/>
              <w:lang w:val="it-IT"/>
            </w:rPr>
            <w:t xml:space="preserve"> </w:t>
          </w:r>
          <w:sdt>
            <w:sdtPr>
              <w:rPr>
                <w:rStyle w:val="Enfasigrassetto"/>
                <w:lang w:val="it-IT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650BF19D-5B80-4035-BB3D-FF2719E1B6E7}"/>
              <w:text/>
            </w:sdtPr>
            <w:sdtContent>
              <w:r w:rsidR="002F0999" w:rsidRPr="00177EF3">
                <w:rPr>
                  <w:rStyle w:val="Enfasigrassetto"/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650BF19D-5B80-4035-BB3D-FF2719E1B6E7}"/>
            <w:text/>
          </w:sdtPr>
          <w:sdtContent>
            <w:p w14:paraId="7F3D6A83" w14:textId="77777777" w:rsidR="002F0999" w:rsidRPr="00177EF3" w:rsidRDefault="002F0999" w:rsidP="002F0999">
              <w:pPr>
                <w:pStyle w:val="Sottotitolo"/>
                <w:rPr>
                  <w:lang w:val="it-IT"/>
                </w:rPr>
              </w:pPr>
              <w:r w:rsidRPr="00177EF3">
                <w:rPr>
                  <w:lang w:val="it-IT"/>
                </w:rPr>
                <w:t>DocumentDate</w:t>
              </w:r>
            </w:p>
          </w:sdtContent>
        </w:sdt>
        <w:p w14:paraId="722C315A" w14:textId="77777777" w:rsidR="002F0999" w:rsidRPr="00177EF3" w:rsidRDefault="00000000" w:rsidP="002F0999">
          <w:pPr>
            <w:pStyle w:val="Sottotitolo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650BF19D-5B80-4035-BB3D-FF2719E1B6E7}"/>
              <w:text/>
            </w:sdtPr>
            <w:sdtContent>
              <w:r w:rsidR="002F0999" w:rsidRPr="00177EF3">
                <w:rPr>
                  <w:lang w:val="it-IT"/>
                </w:rPr>
                <w:t>Page_Lbl</w:t>
              </w:r>
            </w:sdtContent>
          </w:sdt>
          <w:r w:rsidR="002F0999" w:rsidRPr="00177EF3">
            <w:rPr>
              <w:lang w:val="it-IT"/>
            </w:rPr>
            <w:t xml:space="preserve">  </w:t>
          </w:r>
          <w:r w:rsidR="002F0999" w:rsidRPr="002F2688">
            <w:fldChar w:fldCharType="begin"/>
          </w:r>
          <w:r w:rsidR="002F0999" w:rsidRPr="00177EF3">
            <w:rPr>
              <w:lang w:val="it-IT"/>
            </w:rPr>
            <w:instrText xml:space="preserve"> PAGE  \* Arabic  \* MERGEFORMAT </w:instrText>
          </w:r>
          <w:r w:rsidR="002F0999" w:rsidRPr="002F2688">
            <w:fldChar w:fldCharType="separate"/>
          </w:r>
          <w:r w:rsidR="002604C3" w:rsidRPr="00177EF3">
            <w:rPr>
              <w:noProof/>
              <w:lang w:val="it-IT"/>
            </w:rPr>
            <w:t>2</w:t>
          </w:r>
          <w:r w:rsidR="002F0999" w:rsidRPr="002F2688">
            <w:fldChar w:fldCharType="end"/>
          </w:r>
          <w:r w:rsidR="002F0999" w:rsidRPr="00177EF3">
            <w:rPr>
              <w:lang w:val="it-IT"/>
            </w:rPr>
            <w:t xml:space="preserve"> / </w:t>
          </w:r>
          <w:r w:rsidR="007E7142">
            <w:rPr>
              <w:noProof/>
            </w:rPr>
            <w:fldChar w:fldCharType="begin"/>
          </w:r>
          <w:r w:rsidR="007E7142" w:rsidRPr="00177EF3">
            <w:rPr>
              <w:noProof/>
              <w:lang w:val="it-IT"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 w:rsidRPr="00177EF3">
            <w:rPr>
              <w:noProof/>
              <w:lang w:val="it-IT"/>
            </w:rPr>
            <w:t>2</w:t>
          </w:r>
          <w:r w:rsidR="007E7142">
            <w:rPr>
              <w:noProof/>
            </w:rPr>
            <w:fldChar w:fldCharType="end"/>
          </w:r>
        </w:p>
        <w:p w14:paraId="246E3D03" w14:textId="77777777" w:rsidR="00D6006D" w:rsidRPr="00177EF3" w:rsidRDefault="00D6006D" w:rsidP="001D1CE2">
          <w:pPr>
            <w:pStyle w:val="Intestazione"/>
            <w:ind w:right="141"/>
            <w:rPr>
              <w:b/>
              <w:lang w:val="it-IT"/>
            </w:rPr>
          </w:pPr>
        </w:p>
      </w:tc>
      <w:tc>
        <w:tcPr>
          <w:tcW w:w="5098" w:type="dxa"/>
        </w:tcPr>
        <w:p w14:paraId="3427648C" w14:textId="77777777" w:rsidR="00D6006D" w:rsidRPr="00177EF3" w:rsidRDefault="00D6006D" w:rsidP="008E766D">
          <w:pPr>
            <w:pStyle w:val="Intestazione"/>
            <w:ind w:right="141"/>
            <w:jc w:val="right"/>
            <w:rPr>
              <w:b/>
              <w:lang w:val="it-IT"/>
            </w:rPr>
          </w:pPr>
        </w:p>
      </w:tc>
    </w:tr>
  </w:tbl>
  <w:p w14:paraId="1DA2E41C" w14:textId="77777777" w:rsidR="00D6006D" w:rsidRPr="00177EF3" w:rsidRDefault="00D6006D" w:rsidP="00D6006D">
    <w:pPr>
      <w:pStyle w:val="Intestazione"/>
      <w:ind w:right="141"/>
      <w:rPr>
        <w:b/>
        <w:sz w:val="12"/>
        <w:szCs w:val="12"/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14:paraId="43D73066" w14:textId="77777777" w:rsidTr="002F2688">
      <w:tc>
        <w:tcPr>
          <w:tcW w:w="5098" w:type="dxa"/>
        </w:tcPr>
        <w:p w14:paraId="568AEA07" w14:textId="77777777" w:rsidR="002F2688" w:rsidRPr="00177EF3" w:rsidRDefault="00000000" w:rsidP="002F2688">
          <w:pPr>
            <w:pStyle w:val="Titolo"/>
            <w:rPr>
              <w:lang w:val="it-IT"/>
            </w:rPr>
          </w:pPr>
          <w:sdt>
            <w:sdtPr>
              <w:rPr>
                <w:lang w:val="it-IT"/>
              </w:r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650BF19D-5B80-4035-BB3D-FF2719E1B6E7}"/>
              <w:text/>
            </w:sdtPr>
            <w:sdtContent>
              <w:r w:rsidR="002F2688" w:rsidRPr="00177EF3">
                <w:rPr>
                  <w:lang w:val="it-IT"/>
                </w:rPr>
                <w:t>Invoice_Lbl</w:t>
              </w:r>
            </w:sdtContent>
          </w:sdt>
          <w:r w:rsidR="002F2688" w:rsidRPr="00177EF3">
            <w:rPr>
              <w:lang w:val="it-IT"/>
            </w:rPr>
            <w:t xml:space="preserve"> </w:t>
          </w:r>
          <w:sdt>
            <w:sdtPr>
              <w:rPr>
                <w:lang w:val="it-IT"/>
              </w:r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650BF19D-5B80-4035-BB3D-FF2719E1B6E7}"/>
              <w:text/>
            </w:sdtPr>
            <w:sdtContent>
              <w:r w:rsidR="002F2688" w:rsidRPr="00177EF3">
                <w:rPr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650BF19D-5B80-4035-BB3D-FF2719E1B6E7}"/>
            <w:text/>
          </w:sdtPr>
          <w:sdtContent>
            <w:p w14:paraId="2A40F725" w14:textId="77777777" w:rsidR="002F2688" w:rsidRPr="00177EF3" w:rsidRDefault="002F2688" w:rsidP="002F2688">
              <w:pPr>
                <w:pStyle w:val="Sottotitolo"/>
                <w:rPr>
                  <w:lang w:val="it-IT"/>
                </w:rPr>
              </w:pPr>
              <w:r w:rsidRPr="00177EF3">
                <w:rPr>
                  <w:lang w:val="it-IT"/>
                </w:rPr>
                <w:t>DocumentDate</w:t>
              </w:r>
            </w:p>
          </w:sdtContent>
        </w:sdt>
        <w:p w14:paraId="19560FCD" w14:textId="77777777" w:rsidR="002F2688" w:rsidRPr="00177EF3" w:rsidRDefault="00000000" w:rsidP="002F2688">
          <w:pPr>
            <w:pStyle w:val="Sottotitolo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650BF19D-5B80-4035-BB3D-FF2719E1B6E7}"/>
              <w:text/>
            </w:sdtPr>
            <w:sdtContent>
              <w:r w:rsidR="002F2688" w:rsidRPr="00177EF3">
                <w:rPr>
                  <w:lang w:val="it-IT"/>
                </w:rPr>
                <w:t>Page_Lbl</w:t>
              </w:r>
            </w:sdtContent>
          </w:sdt>
          <w:r w:rsidR="002F2688" w:rsidRPr="00177EF3">
            <w:rPr>
              <w:lang w:val="it-IT"/>
            </w:rPr>
            <w:t xml:space="preserve">  </w:t>
          </w:r>
          <w:r w:rsidR="002F2688" w:rsidRPr="002F2688">
            <w:fldChar w:fldCharType="begin"/>
          </w:r>
          <w:r w:rsidR="002F2688" w:rsidRPr="00177EF3">
            <w:rPr>
              <w:lang w:val="it-IT"/>
            </w:rPr>
            <w:instrText xml:space="preserve"> PAGE  \* Arabic  \* MERGEFORMAT </w:instrText>
          </w:r>
          <w:r w:rsidR="002F2688" w:rsidRPr="002F2688">
            <w:fldChar w:fldCharType="separate"/>
          </w:r>
          <w:r w:rsidR="002220D6" w:rsidRPr="00177EF3">
            <w:rPr>
              <w:noProof/>
              <w:lang w:val="it-IT"/>
            </w:rPr>
            <w:t>1</w:t>
          </w:r>
          <w:r w:rsidR="002F2688" w:rsidRPr="002F2688">
            <w:fldChar w:fldCharType="end"/>
          </w:r>
          <w:r w:rsidR="002F2688" w:rsidRPr="00177EF3">
            <w:rPr>
              <w:lang w:val="it-IT"/>
            </w:rPr>
            <w:t xml:space="preserve"> / </w:t>
          </w:r>
          <w:r w:rsidR="00B7093C">
            <w:rPr>
              <w:noProof/>
            </w:rPr>
            <w:fldChar w:fldCharType="begin"/>
          </w:r>
          <w:r w:rsidR="00B7093C" w:rsidRPr="00177EF3">
            <w:rPr>
              <w:noProof/>
              <w:lang w:val="it-IT"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 w:rsidRPr="00177EF3">
            <w:rPr>
              <w:noProof/>
              <w:lang w:val="it-IT"/>
            </w:rPr>
            <w:t>1</w:t>
          </w:r>
          <w:r w:rsidR="00B7093C">
            <w:rPr>
              <w:noProof/>
            </w:rPr>
            <w:fldChar w:fldCharType="end"/>
          </w:r>
        </w:p>
        <w:p w14:paraId="15A8D848" w14:textId="77777777" w:rsidR="002F2688" w:rsidRPr="00177EF3" w:rsidRDefault="002F2688" w:rsidP="002F2688">
          <w:pPr>
            <w:pStyle w:val="Intestazione"/>
            <w:rPr>
              <w:lang w:val="it-IT"/>
            </w:rPr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650BF19D-5B80-4035-BB3D-FF2719E1B6E7}"/>
            <w:picture/>
          </w:sdtPr>
          <w:sdtContent>
            <w:p w14:paraId="097E0D76" w14:textId="77777777" w:rsidR="002F2688" w:rsidRDefault="002F2688" w:rsidP="002F2688">
              <w:pPr>
                <w:pStyle w:val="Intestazione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31688C4D" w14:textId="77777777" w:rsidR="002F2688" w:rsidRDefault="002F268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77EF3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70E7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36B1"/>
    <w:rsid w:val="008B5B9B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11CE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2AB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5AC3"/>
    <w:pPr>
      <w:spacing w:after="20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C63"/>
  </w:style>
  <w:style w:type="character" w:styleId="Enfasigrassetto">
    <w:name w:val="Strong"/>
    <w:basedOn w:val="Carpredefinitoparagrafo"/>
    <w:uiPriority w:val="22"/>
    <w:qFormat/>
    <w:rsid w:val="00E40C63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C63"/>
  </w:style>
  <w:style w:type="character" w:styleId="Testosegnaposto">
    <w:name w:val="Placeholder Text"/>
    <w:basedOn w:val="Carpredefinitoparagrafo"/>
    <w:uiPriority w:val="99"/>
    <w:semiHidden/>
    <w:rsid w:val="00E40C63"/>
    <w:rPr>
      <w:color w:val="808080"/>
    </w:rPr>
  </w:style>
  <w:style w:type="table" w:styleId="Grigliatabellachiara">
    <w:name w:val="Grid Table Light"/>
    <w:basedOn w:val="Tabellanormale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essunaspaziatura">
    <w:name w:val="No Spacing"/>
    <w:basedOn w:val="Normale"/>
    <w:uiPriority w:val="1"/>
    <w:qFormat/>
    <w:rsid w:val="00E111C4"/>
    <w:pPr>
      <w:spacing w:after="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A42BE5"/>
    <w:rPr>
      <w:b/>
      <w:sz w:val="18"/>
      <w:szCs w:val="16"/>
    </w:rPr>
  </w:style>
  <w:style w:type="paragraph" w:styleId="Titolo">
    <w:name w:val="Title"/>
    <w:basedOn w:val="Intestazione"/>
    <w:next w:val="Normale"/>
    <w:link w:val="TitoloCarattere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A42BE5"/>
    <w:rPr>
      <w:rFonts w:asciiTheme="majorHAnsi" w:hAnsiTheme="majorHAnsi"/>
      <w:sz w:val="36"/>
    </w:rPr>
  </w:style>
  <w:style w:type="paragraph" w:styleId="Sottotitolo">
    <w:name w:val="Subtitle"/>
    <w:basedOn w:val="Intestazione"/>
    <w:next w:val="Normale"/>
    <w:link w:val="SottotitoloCarattere"/>
    <w:uiPriority w:val="11"/>
    <w:qFormat/>
    <w:rsid w:val="00A42BE5"/>
    <w:rPr>
      <w:szCs w:val="2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2BE5"/>
    <w:rPr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C60A5"/>
    <w:rPr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aelenco6acolori-colore5">
    <w:name w:val="List Table 6 Colorful Accent 5"/>
    <w:basedOn w:val="Tabellanormale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Testosegnaposto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Testosegnaposto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Testosegnapost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Testosegnaposto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stosegnapost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stosegnaposto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377EB3C-86E6-4E76-9230-4644F1B8CC9F}"/>
      </w:docPartPr>
      <w:docPartBody>
        <w:p w:rsidR="001B0D93" w:rsidRDefault="00434198">
          <w:r w:rsidRPr="0066659E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DefaultPlaceholder_-18540134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527C199-2357-4D69-8D6A-991B7D4950EE}"/>
      </w:docPartPr>
      <w:docPartBody>
        <w:p w:rsidR="001B0D93" w:rsidRDefault="00434198">
          <w:r w:rsidRPr="0066659E">
            <w:rPr>
              <w:rStyle w:val="Testosegnaposto"/>
            </w:rPr>
            <w:t>Fare clic o toccare qui per immettere una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B0D93"/>
    <w:rsid w:val="00255395"/>
    <w:rsid w:val="00281485"/>
    <w:rsid w:val="003D5ADD"/>
    <w:rsid w:val="00434198"/>
    <w:rsid w:val="00580879"/>
    <w:rsid w:val="00582D2B"/>
    <w:rsid w:val="00747F0A"/>
    <w:rsid w:val="008C0479"/>
    <w:rsid w:val="00901D68"/>
    <w:rsid w:val="00930259"/>
    <w:rsid w:val="00A97C90"/>
    <w:rsid w:val="00B56AF6"/>
    <w:rsid w:val="00BF5F3D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3419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L a b e l s >  
         < O p e r a t i o n a l D u e D a t e C a p t i o n > O p e r a t i o n a l D u e D a t e C a p t i o n < / O p e r a t i o n a l D u e D a t e C a p t i o n >  
         < O p e r a t i o n a l I n f o C a p t i o n > O p e r a t i o n a l I n f o C a p t i o n < / O p e r a t i o n a l I n f o C a p t i o n >  
     < / L a b e l s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p e r a t i o n a l D u e D a t e > O p e r a t i o n a l D u e D a t e < / O p e r a t i o n a l D u e D a t e >  
         < O p e r a t i o n a l I n f o > O p e r a t i o n a l I n f o < / O p e r a t i o n a l I n f o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0BF19D-5B80-4035-BB3D-FF2719E1B6E7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2024-04-11T21:26:00Z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